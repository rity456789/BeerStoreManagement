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395989" w:rsidRDefault="00A23833" w:rsidP="007A1DE8">
      <w:pPr>
        <w:pStyle w:val="Title"/>
        <w:jc w:val="right"/>
        <w:rPr>
          <w:color w:val="0000FF"/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395989">
        <w:rPr>
          <w:color w:val="0000FF"/>
          <w:lang w:val="en-US"/>
        </w:rPr>
        <w:t>Ứng dụng quản lý</w:t>
      </w:r>
    </w:p>
    <w:p w:rsidR="00D234F3" w:rsidRDefault="00395989" w:rsidP="007A1DE8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đại lý bia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95989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Pr="003548A8" w:rsidRDefault="00395989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1612041-Phan Hải Bình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598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598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39598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Trình bày sơ đồ Use-case và đặc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9598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Hải Bình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bookmarkStart w:id="0" w:name="_GoBack"/>
    <w:bookmarkEnd w:id="0"/>
    <w:p w:rsidR="0054017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784710" w:history="1">
        <w:r w:rsidR="00540178" w:rsidRPr="00392951">
          <w:rPr>
            <w:rStyle w:val="Hyperlink"/>
            <w:noProof/>
          </w:rPr>
          <w:t>1.</w:t>
        </w:r>
        <w:r w:rsidR="0054017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40178" w:rsidRPr="00392951">
          <w:rPr>
            <w:rStyle w:val="Hyperlink"/>
            <w:noProof/>
            <w:lang w:val="en-US"/>
          </w:rPr>
          <w:t xml:space="preserve">Sơ đồ </w:t>
        </w:r>
        <w:r w:rsidR="00540178" w:rsidRPr="00392951">
          <w:rPr>
            <w:rStyle w:val="Hyperlink"/>
            <w:noProof/>
          </w:rPr>
          <w:t>Use-case</w:t>
        </w:r>
        <w:r w:rsidR="00540178">
          <w:rPr>
            <w:noProof/>
            <w:webHidden/>
          </w:rPr>
          <w:tab/>
        </w:r>
        <w:r w:rsidR="00540178">
          <w:rPr>
            <w:noProof/>
            <w:webHidden/>
          </w:rPr>
          <w:fldChar w:fldCharType="begin"/>
        </w:r>
        <w:r w:rsidR="00540178">
          <w:rPr>
            <w:noProof/>
            <w:webHidden/>
          </w:rPr>
          <w:instrText xml:space="preserve"> PAGEREF _Toc11784710 \h </w:instrText>
        </w:r>
        <w:r w:rsidR="00540178">
          <w:rPr>
            <w:noProof/>
            <w:webHidden/>
          </w:rPr>
        </w:r>
        <w:r w:rsidR="00540178">
          <w:rPr>
            <w:noProof/>
            <w:webHidden/>
          </w:rPr>
          <w:fldChar w:fldCharType="separate"/>
        </w:r>
        <w:r w:rsidR="00540178">
          <w:rPr>
            <w:noProof/>
            <w:webHidden/>
          </w:rPr>
          <w:t>3</w:t>
        </w:r>
        <w:r w:rsidR="00540178">
          <w:rPr>
            <w:noProof/>
            <w:webHidden/>
          </w:rPr>
          <w:fldChar w:fldCharType="end"/>
        </w:r>
      </w:hyperlink>
    </w:p>
    <w:p w:rsidR="00540178" w:rsidRDefault="005401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1" w:history="1">
        <w:r w:rsidRPr="00392951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2" w:history="1">
        <w:r w:rsidRPr="00392951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3" w:history="1">
        <w:r w:rsidRPr="00392951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4" w:history="1">
        <w:r w:rsidRPr="00392951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“Nhập hóa đơn nhập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5" w:history="1">
        <w:r w:rsidRPr="00392951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“Nhập hóa đơn xuất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6" w:history="1">
        <w:r w:rsidRPr="00392951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“Xem thông tin sản phẩm tồn kho”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7" w:history="1">
        <w:r w:rsidRPr="00392951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“Xem thông tin các nơi cung cấp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8" w:history="1">
        <w:r w:rsidRPr="00392951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“Xem thông tin khách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19" w:history="1">
        <w:r w:rsidRPr="00392951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“Xem thống kê”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20" w:history="1">
        <w:r w:rsidRPr="00392951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“Xem thông tin chi tiết”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21" w:history="1">
        <w:r w:rsidRPr="00392951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“Thêm mới”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22" w:history="1">
        <w:r w:rsidRPr="00392951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“Cập nhật thông tin”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0178" w:rsidRDefault="005401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4723" w:history="1">
        <w:r w:rsidRPr="00392951">
          <w:rPr>
            <w:rStyle w:val="Hyperlink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92951">
          <w:rPr>
            <w:rStyle w:val="Hyperlink"/>
            <w:noProof/>
            <w:lang w:val="en-US"/>
          </w:rPr>
          <w:t>Đặc tả Use-case “Xóa đối tượng”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11784710"/>
      <w:r>
        <w:rPr>
          <w:lang w:val="en-US"/>
        </w:rPr>
        <w:t xml:space="preserve">Sơ đồ </w:t>
      </w:r>
      <w:r>
        <w:t>Use-case</w:t>
      </w:r>
      <w:bookmarkEnd w:id="1"/>
    </w:p>
    <w:p w:rsidR="00A23833" w:rsidRDefault="005634B1" w:rsidP="00A23833">
      <w:pPr>
        <w:jc w:val="both"/>
      </w:pPr>
      <w:r>
        <w:rPr>
          <w:noProof/>
          <w:lang w:val="en-US"/>
        </w:rPr>
        <w:drawing>
          <wp:inline distT="0" distB="0" distL="0" distR="0" wp14:anchorId="0714BDBF" wp14:editId="5E2B8C85">
            <wp:extent cx="5732145" cy="367601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Toc11784711"/>
      <w:r>
        <w:rPr>
          <w:lang w:val="en-US"/>
        </w:rPr>
        <w:t>Danh sách các Actor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552DA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552DA8" w:rsidP="00552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552DA8" w:rsidP="00153C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sử dụng phần mềm</w:t>
            </w:r>
            <w:r w:rsidR="0066448F">
              <w:rPr>
                <w:lang w:val="en-US"/>
              </w:rPr>
              <w:t xml:space="preserve"> quản lý </w:t>
            </w:r>
            <w:r w:rsidR="00153C45">
              <w:rPr>
                <w:lang w:val="en-US"/>
              </w:rPr>
              <w:t>đại lý</w:t>
            </w:r>
            <w:r w:rsidR="0066448F">
              <w:rPr>
                <w:lang w:val="en-US"/>
              </w:rPr>
              <w:t xml:space="preserve"> bia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11784712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552DA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Nhập hóa đơn nhập hàng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6448F" w:rsidP="0066448F">
            <w:pPr>
              <w:rPr>
                <w:lang w:val="en-US"/>
              </w:rPr>
            </w:pPr>
            <w:r>
              <w:rPr>
                <w:lang w:val="en-US"/>
              </w:rPr>
              <w:t>Khi có hàng nhập vào kho thì người dùng sẽ dùng use-case này.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552DA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Nhập hóa đơn xuất hàng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6448F" w:rsidP="0066448F">
            <w:pPr>
              <w:rPr>
                <w:lang w:val="en-US"/>
              </w:rPr>
            </w:pPr>
            <w:r>
              <w:rPr>
                <w:lang w:val="en-US"/>
              </w:rPr>
              <w:t>Khi có người mua hàng thì người dùng sẽ dùng use-case này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552DA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552DA8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sản phẩm tồn kho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Khi người dùng muốn xem thông tin các sản phẩm hiện có trong khi thì dùng use-case này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2F0F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552DA8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các nơi cung cấp hàng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Xem danh sách các nhà cung cấp sản phẩm cho mình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2F0F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552DA8" w:rsidRDefault="00552DA8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khách hàng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các khách hàng đã từng mua ở đại lý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2F0F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552DA8" w:rsidRDefault="002F0FFB" w:rsidP="008D3541"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Xem thống kê doanh thu hoặc số lượng theo ngày, tuần tháng.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153C4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552DA8" w:rsidRDefault="002F0FFB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chi tiết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66448F">
            <w:pPr>
              <w:rPr>
                <w:lang w:val="en-US"/>
              </w:rPr>
            </w:pPr>
            <w:r>
              <w:rPr>
                <w:lang w:val="en-US"/>
              </w:rPr>
              <w:t>Xem thông tin cụ thể của đối tượng (sản phẩm, nhà cung cấp, khác hàng) từ danh sách tổng quát.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153C4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552DA8" w:rsidRDefault="002F0FFB" w:rsidP="008D3541">
            <w:pPr>
              <w:rPr>
                <w:lang w:val="en-US"/>
              </w:rPr>
            </w:pPr>
            <w:r>
              <w:rPr>
                <w:lang w:val="en-US"/>
              </w:rPr>
              <w:t>Thêm mới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Thêm mới 1 đối tượng (sản phẩm, nhà cung cấp, khác hàng) vào hệ thống</w:t>
            </w:r>
          </w:p>
        </w:tc>
      </w:tr>
      <w:tr w:rsidR="002F0FFB" w:rsidRPr="008D3541" w:rsidTr="008D3541">
        <w:tc>
          <w:tcPr>
            <w:tcW w:w="763" w:type="dxa"/>
            <w:shd w:val="clear" w:color="auto" w:fill="auto"/>
          </w:tcPr>
          <w:p w:rsidR="002F0FFB" w:rsidRDefault="00153C4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2F0FFB" w:rsidRDefault="002F0FF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</w:t>
            </w:r>
          </w:p>
        </w:tc>
        <w:tc>
          <w:tcPr>
            <w:tcW w:w="5651" w:type="dxa"/>
            <w:shd w:val="clear" w:color="auto" w:fill="auto"/>
          </w:tcPr>
          <w:p w:rsidR="002F0FFB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của 1 đối tượng (sản phẩm, nhà cung cấp, khác hàng)</w:t>
            </w:r>
          </w:p>
        </w:tc>
      </w:tr>
      <w:tr w:rsidR="00552DA8" w:rsidRPr="008D3541" w:rsidTr="008D3541">
        <w:tc>
          <w:tcPr>
            <w:tcW w:w="763" w:type="dxa"/>
            <w:shd w:val="clear" w:color="auto" w:fill="auto"/>
          </w:tcPr>
          <w:p w:rsidR="00552DA8" w:rsidRDefault="002F0F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153C45">
              <w:rPr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:rsidR="00552DA8" w:rsidRDefault="002F0FFB" w:rsidP="005634B1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5634B1">
              <w:rPr>
                <w:lang w:val="en-US"/>
              </w:rPr>
              <w:t xml:space="preserve"> đối tượng</w:t>
            </w:r>
          </w:p>
        </w:tc>
        <w:tc>
          <w:tcPr>
            <w:tcW w:w="5651" w:type="dxa"/>
            <w:shd w:val="clear" w:color="auto" w:fill="auto"/>
          </w:tcPr>
          <w:p w:rsidR="00552DA8" w:rsidRPr="008D3541" w:rsidRDefault="0066448F" w:rsidP="008D3541">
            <w:pPr>
              <w:rPr>
                <w:lang w:val="en-US"/>
              </w:rPr>
            </w:pPr>
            <w:r>
              <w:rPr>
                <w:lang w:val="en-US"/>
              </w:rPr>
              <w:t>Xóa 1 đối tướng (sản phẩm, nhà cung cấp, khác hàng) ra khỏi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11784713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Pr="002D3C9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11784714"/>
      <w:r w:rsidRPr="002D3C9A">
        <w:rPr>
          <w:lang w:val="en-US"/>
        </w:rPr>
        <w:t xml:space="preserve">Đặc tả Use-case </w:t>
      </w:r>
      <w:r w:rsidR="0066448F" w:rsidRPr="002D3C9A">
        <w:rPr>
          <w:lang w:val="en-US"/>
        </w:rPr>
        <w:t>“Nhập hóa đơn nhập hàng</w:t>
      </w:r>
      <w:r w:rsidR="002D3C9A" w:rsidRPr="002D3C9A">
        <w:rPr>
          <w:lang w:val="en-US"/>
        </w:rPr>
        <w:t>”</w:t>
      </w:r>
      <w:bookmarkEnd w:id="10"/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t>Tóm tắt</w:t>
      </w:r>
    </w:p>
    <w:p w:rsidR="002D3C9A" w:rsidRPr="002D3C9A" w:rsidRDefault="002D3C9A" w:rsidP="00F510F4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nhập thông tin cho hóa đơn nhập hàng từ nơi cung cấp để hệ thống cập nhật kho hàng.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t>Dòng sự kiện</w:t>
      </w:r>
    </w:p>
    <w:p w:rsidR="00A23833" w:rsidRPr="002D3C9A" w:rsidRDefault="00A23833" w:rsidP="00A23833">
      <w:pPr>
        <w:pStyle w:val="Heading4"/>
        <w:spacing w:line="360" w:lineRule="auto"/>
        <w:jc w:val="both"/>
      </w:pPr>
      <w:r w:rsidRPr="002D3C9A">
        <w:t>Dòng sự kiện chính</w:t>
      </w:r>
    </w:p>
    <w:p w:rsidR="00A23833" w:rsidRDefault="002D3C9A" w:rsidP="002D3C9A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Người dùng nhập thông tin cho hóa đơn.</w:t>
      </w:r>
    </w:p>
    <w:p w:rsidR="002D3C9A" w:rsidRDefault="002D3C9A" w:rsidP="002D3C9A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Người dùng chọn OK.</w:t>
      </w:r>
    </w:p>
    <w:p w:rsidR="002D3C9A" w:rsidRPr="002D3C9A" w:rsidRDefault="002D3C9A" w:rsidP="002D3C9A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Hệ thống sẽ dựa vào thông tin người dùng nhập để lưu thông tin vào cơ sở dữ liệu.</w:t>
      </w:r>
    </w:p>
    <w:p w:rsidR="00A23833" w:rsidRPr="002D3C9A" w:rsidRDefault="00A23833" w:rsidP="00A23833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A23833" w:rsidRDefault="002D3C9A" w:rsidP="002D3C9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Người dùng nhập thiếu hoặc k đúng các thông tin.</w:t>
      </w:r>
    </w:p>
    <w:p w:rsidR="002D3C9A" w:rsidRPr="002D3C9A" w:rsidRDefault="002D3C9A" w:rsidP="002D3C9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Hệ thống xuất hiện thông báo yêu cầu người dùng nhập lại.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t>Các yêu cầu đặc biệt</w:t>
      </w:r>
    </w:p>
    <w:p w:rsidR="00A23833" w:rsidRPr="002D3C9A" w:rsidRDefault="002D3C9A" w:rsidP="002D3C9A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 xml:space="preserve">Loại sản phẩm được chọn phải </w:t>
      </w:r>
      <w:r w:rsidR="00F510F4">
        <w:rPr>
          <w:lang w:val="en-US"/>
        </w:rPr>
        <w:t>tồn tại trong danh sách các sản phẩ</w:t>
      </w:r>
      <w:r>
        <w:rPr>
          <w:lang w:val="en-US"/>
        </w:rPr>
        <w:t>m.</w:t>
      </w:r>
    </w:p>
    <w:p w:rsidR="002D3C9A" w:rsidRPr="002D3C9A" w:rsidRDefault="002D3C9A" w:rsidP="002D3C9A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 xml:space="preserve">Nhà phân phối được chọn phải </w:t>
      </w:r>
      <w:r w:rsidR="00F510F4">
        <w:rPr>
          <w:lang w:val="en-US"/>
        </w:rPr>
        <w:t>tồn tại</w:t>
      </w:r>
      <w:r>
        <w:rPr>
          <w:lang w:val="en-US"/>
        </w:rPr>
        <w:t xml:space="preserve"> trong danh sách các nhà phân phối.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A23833" w:rsidRPr="00F510F4" w:rsidRDefault="00C37CBE" w:rsidP="00F510F4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mở thành công ứng dụng</w:t>
      </w:r>
    </w:p>
    <w:p w:rsidR="00A23833" w:rsidRPr="002D3C9A" w:rsidRDefault="00A23833" w:rsidP="00A23833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A23833" w:rsidRPr="00F510F4" w:rsidRDefault="00F510F4" w:rsidP="00F510F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ghi nhập lại hóa đơn nhập hàng vào cơ sở dữ liệu</w:t>
      </w:r>
      <w:r w:rsidR="00022488">
        <w:rPr>
          <w:lang w:val="en-US"/>
        </w:rPr>
        <w:t>.</w:t>
      </w:r>
    </w:p>
    <w:p w:rsidR="00A23833" w:rsidRPr="002D3C9A" w:rsidRDefault="00A23833" w:rsidP="00A23833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A23833" w:rsidRPr="002D3C9A" w:rsidRDefault="00F510F4" w:rsidP="00F510F4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</w:t>
      </w:r>
      <w:r w:rsidR="00A23833" w:rsidRPr="002D3C9A">
        <w:rPr>
          <w:i/>
          <w:lang w:val="en-US"/>
        </w:rPr>
        <w:t>.</w:t>
      </w:r>
    </w:p>
    <w:p w:rsidR="00F510F4" w:rsidRPr="002D3C9A" w:rsidRDefault="00F510F4" w:rsidP="00F510F4">
      <w:pPr>
        <w:pStyle w:val="Heading2"/>
        <w:spacing w:line="360" w:lineRule="auto"/>
        <w:jc w:val="both"/>
        <w:rPr>
          <w:lang w:val="en-US"/>
        </w:rPr>
      </w:pPr>
      <w:bookmarkStart w:id="11" w:name="_Toc11784715"/>
      <w:r w:rsidRPr="002D3C9A">
        <w:rPr>
          <w:lang w:val="en-US"/>
        </w:rPr>
        <w:t xml:space="preserve">Đặc tả Use-case “Nhập hóa đơn </w:t>
      </w:r>
      <w:r>
        <w:rPr>
          <w:lang w:val="en-US"/>
        </w:rPr>
        <w:t>xuất</w:t>
      </w:r>
      <w:r w:rsidRPr="002D3C9A">
        <w:rPr>
          <w:lang w:val="en-US"/>
        </w:rPr>
        <w:t xml:space="preserve"> hàng”</w:t>
      </w:r>
      <w:bookmarkEnd w:id="11"/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t>Tóm tắt</w:t>
      </w:r>
    </w:p>
    <w:p w:rsidR="00F510F4" w:rsidRPr="002D3C9A" w:rsidRDefault="00F510F4" w:rsidP="00F510F4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nhập thông tin cho hóa đơn bán sản phẩm cho khách hàng để hệ thống cập nhật kho hàng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t>Dòng sự kiện</w:t>
      </w:r>
    </w:p>
    <w:p w:rsidR="00F510F4" w:rsidRPr="002D3C9A" w:rsidRDefault="00F510F4" w:rsidP="00F510F4">
      <w:pPr>
        <w:pStyle w:val="Heading4"/>
        <w:spacing w:line="360" w:lineRule="auto"/>
        <w:jc w:val="both"/>
      </w:pPr>
      <w:r w:rsidRPr="002D3C9A">
        <w:t>Dòng sự kiện chính</w:t>
      </w:r>
    </w:p>
    <w:p w:rsidR="00F510F4" w:rsidRDefault="00F510F4" w:rsidP="00F510F4">
      <w:pPr>
        <w:pStyle w:val="BodyText"/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Người dùng nhập thông tin cho hóa đơn.</w:t>
      </w:r>
    </w:p>
    <w:p w:rsidR="00F510F4" w:rsidRDefault="00F510F4" w:rsidP="00F510F4">
      <w:pPr>
        <w:pStyle w:val="BodyText"/>
        <w:numPr>
          <w:ilvl w:val="0"/>
          <w:numId w:val="40"/>
        </w:numPr>
        <w:jc w:val="both"/>
        <w:rPr>
          <w:lang w:val="en-US"/>
        </w:rPr>
      </w:pPr>
      <w:r w:rsidRPr="00F510F4">
        <w:rPr>
          <w:lang w:val="en-US"/>
        </w:rPr>
        <w:t>Người dùng chọn OK.</w:t>
      </w:r>
    </w:p>
    <w:p w:rsidR="00F510F4" w:rsidRPr="00F510F4" w:rsidRDefault="00F510F4" w:rsidP="00F510F4">
      <w:pPr>
        <w:pStyle w:val="BodyText"/>
        <w:numPr>
          <w:ilvl w:val="0"/>
          <w:numId w:val="40"/>
        </w:numPr>
        <w:jc w:val="both"/>
        <w:rPr>
          <w:lang w:val="en-US"/>
        </w:rPr>
      </w:pPr>
      <w:r w:rsidRPr="00F510F4">
        <w:rPr>
          <w:lang w:val="en-US"/>
        </w:rPr>
        <w:lastRenderedPageBreak/>
        <w:t>Hệ thống sẽ dựa vào thông tin người dùng nhập</w:t>
      </w:r>
      <w:r>
        <w:rPr>
          <w:lang w:val="en-US"/>
        </w:rPr>
        <w:t xml:space="preserve"> để</w:t>
      </w:r>
      <w:r w:rsidRPr="00F510F4">
        <w:rPr>
          <w:lang w:val="en-US"/>
        </w:rPr>
        <w:t xml:space="preserve"> lưu thông tin vào cơ sở dữ liệu.</w:t>
      </w:r>
    </w:p>
    <w:p w:rsidR="00F510F4" w:rsidRPr="002D3C9A" w:rsidRDefault="00F510F4" w:rsidP="00F510F4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F510F4" w:rsidRDefault="00F510F4" w:rsidP="00F510F4">
      <w:pPr>
        <w:pStyle w:val="ListParagraph"/>
        <w:numPr>
          <w:ilvl w:val="0"/>
          <w:numId w:val="41"/>
        </w:numPr>
        <w:rPr>
          <w:lang w:val="en-US"/>
        </w:rPr>
      </w:pPr>
      <w:r w:rsidRPr="00F510F4">
        <w:rPr>
          <w:lang w:val="en-US"/>
        </w:rPr>
        <w:t>Người dùng nhập thiếu hoặc k đúng các thông tin.</w:t>
      </w:r>
    </w:p>
    <w:p w:rsidR="00F510F4" w:rsidRPr="00F510F4" w:rsidRDefault="00F510F4" w:rsidP="00F510F4">
      <w:pPr>
        <w:pStyle w:val="ListParagraph"/>
        <w:numPr>
          <w:ilvl w:val="0"/>
          <w:numId w:val="41"/>
        </w:numPr>
        <w:rPr>
          <w:lang w:val="en-US"/>
        </w:rPr>
      </w:pPr>
      <w:r w:rsidRPr="00F510F4">
        <w:rPr>
          <w:lang w:val="en-US"/>
        </w:rPr>
        <w:t>Hệ thống xuất hiện thông báo yêu cầu người dùng nhập lại.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t>Các yêu cầu đặc biệt</w:t>
      </w:r>
    </w:p>
    <w:p w:rsidR="00F510F4" w:rsidRPr="002D3C9A" w:rsidRDefault="00F510F4" w:rsidP="00F510F4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Loại sản phẩm được chọn phải tồn tại trong danh sách các sản phẩm.</w:t>
      </w:r>
    </w:p>
    <w:p w:rsidR="00F510F4" w:rsidRPr="002D3C9A" w:rsidRDefault="00F510F4" w:rsidP="00F510F4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Khách hàng được chọn phải tồn tại trong danh sách các nhà phân phối.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F510F4" w:rsidRPr="00F510F4" w:rsidRDefault="00F510F4" w:rsidP="00F510F4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 xml:space="preserve">Người dùng </w:t>
      </w:r>
      <w:r w:rsidR="00C37CBE">
        <w:rPr>
          <w:lang w:val="en-US"/>
        </w:rPr>
        <w:t>mở thành công ứng dụng.</w:t>
      </w:r>
    </w:p>
    <w:p w:rsidR="00F510F4" w:rsidRPr="002D3C9A" w:rsidRDefault="00F510F4" w:rsidP="00F510F4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F510F4" w:rsidRPr="00F510F4" w:rsidRDefault="00F510F4" w:rsidP="00F510F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Hệ thống ghi nhập lại hóa đơn </w:t>
      </w:r>
      <w:r w:rsidR="00022488">
        <w:rPr>
          <w:lang w:val="en-US"/>
        </w:rPr>
        <w:t>xuất</w:t>
      </w:r>
      <w:r>
        <w:rPr>
          <w:lang w:val="en-US"/>
        </w:rPr>
        <w:t xml:space="preserve"> hàng vào cơ sở dữ liệu</w:t>
      </w:r>
      <w:r w:rsidR="00022488">
        <w:rPr>
          <w:lang w:val="en-US"/>
        </w:rPr>
        <w:t>.</w:t>
      </w:r>
    </w:p>
    <w:p w:rsidR="00F510F4" w:rsidRPr="002D3C9A" w:rsidRDefault="00F510F4" w:rsidP="00F510F4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022488" w:rsidRPr="00153C45" w:rsidRDefault="00F510F4" w:rsidP="00153C45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</w:t>
      </w:r>
      <w:r w:rsidRPr="002D3C9A">
        <w:rPr>
          <w:i/>
          <w:lang w:val="en-US"/>
        </w:rPr>
        <w:t>.</w:t>
      </w:r>
    </w:p>
    <w:p w:rsidR="00022488" w:rsidRPr="002D3C9A" w:rsidRDefault="00022488" w:rsidP="00022488">
      <w:pPr>
        <w:pStyle w:val="Heading2"/>
        <w:spacing w:line="360" w:lineRule="auto"/>
        <w:jc w:val="both"/>
        <w:rPr>
          <w:lang w:val="en-US"/>
        </w:rPr>
      </w:pPr>
      <w:bookmarkStart w:id="12" w:name="_Toc11784716"/>
      <w:r w:rsidRPr="002D3C9A">
        <w:rPr>
          <w:lang w:val="en-US"/>
        </w:rPr>
        <w:t>Đặc tả Use-case “</w:t>
      </w:r>
      <w:r>
        <w:rPr>
          <w:lang w:val="en-US"/>
        </w:rPr>
        <w:t>Xem thông tin sản phẩm tồn kho</w:t>
      </w:r>
      <w:r w:rsidRPr="002D3C9A">
        <w:rPr>
          <w:lang w:val="en-US"/>
        </w:rPr>
        <w:t>”</w:t>
      </w:r>
      <w:bookmarkEnd w:id="12"/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t>Tóm tắt</w:t>
      </w:r>
    </w:p>
    <w:p w:rsidR="00022488" w:rsidRPr="002D3C9A" w:rsidRDefault="00022488" w:rsidP="00022488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xem danh sách các sản phầm hiện có (nếu hết hàng thì số lượng sẽ là 0)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t>Dòng sự kiện</w:t>
      </w:r>
    </w:p>
    <w:p w:rsidR="00022488" w:rsidRPr="002D3C9A" w:rsidRDefault="00022488" w:rsidP="00022488">
      <w:pPr>
        <w:pStyle w:val="Heading4"/>
        <w:spacing w:line="360" w:lineRule="auto"/>
        <w:jc w:val="both"/>
      </w:pPr>
      <w:r w:rsidRPr="002D3C9A">
        <w:t>Dòng sự kiện chính</w:t>
      </w:r>
    </w:p>
    <w:p w:rsidR="00022488" w:rsidRDefault="00022488" w:rsidP="00022488">
      <w:pPr>
        <w:pStyle w:val="BodyText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Hệ thống hiển thị 1 danh sách các sản phẩm.</w:t>
      </w:r>
    </w:p>
    <w:p w:rsidR="00022488" w:rsidRDefault="00022488" w:rsidP="00022488">
      <w:pPr>
        <w:pStyle w:val="BodyText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Người dùng có thể sử dụng bộ lọc để lọc nhanh.</w:t>
      </w:r>
    </w:p>
    <w:p w:rsidR="00022488" w:rsidRPr="002D3C9A" w:rsidRDefault="00022488" w:rsidP="00022488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022488" w:rsidRPr="00022488" w:rsidRDefault="00022488" w:rsidP="0002248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có.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t>Các yêu cầu đặc biệt</w:t>
      </w:r>
    </w:p>
    <w:p w:rsidR="00022488" w:rsidRPr="002D3C9A" w:rsidRDefault="00022488" w:rsidP="00022488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022488" w:rsidRPr="00F510F4" w:rsidRDefault="00022488" w:rsidP="00022488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 xml:space="preserve">Người dùng </w:t>
      </w:r>
      <w:r w:rsidR="00C37CBE">
        <w:rPr>
          <w:lang w:val="en-US"/>
        </w:rPr>
        <w:t>mở thành công ứng dụng.</w:t>
      </w:r>
    </w:p>
    <w:p w:rsidR="00022488" w:rsidRPr="002D3C9A" w:rsidRDefault="00022488" w:rsidP="00022488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022488" w:rsidRPr="00F510F4" w:rsidRDefault="00022488" w:rsidP="00022488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hiển thị 1 danh sách các sản phẩm được đọc từ cơ sở dữ liệu</w:t>
      </w:r>
    </w:p>
    <w:p w:rsidR="00022488" w:rsidRPr="002D3C9A" w:rsidRDefault="00022488" w:rsidP="00022488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022488" w:rsidRDefault="00022488" w:rsidP="00022488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1 sản phẩm thì use-case “Xem thông tin chi tiết” sẽ được kích hoạt.</w:t>
      </w:r>
    </w:p>
    <w:p w:rsidR="00153C45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Nếu người dùng chọn vào nút “Thêm” thì use-case “Thêm mới” sẽ được kích </w:t>
      </w:r>
      <w:r>
        <w:rPr>
          <w:lang w:val="en-US"/>
        </w:rPr>
        <w:lastRenderedPageBreak/>
        <w:t>hoạt.</w:t>
      </w:r>
    </w:p>
    <w:p w:rsidR="00153C45" w:rsidRPr="002D3C9A" w:rsidRDefault="00153C45" w:rsidP="00153C45">
      <w:pPr>
        <w:pStyle w:val="Heading2"/>
        <w:spacing w:line="360" w:lineRule="auto"/>
        <w:jc w:val="both"/>
        <w:rPr>
          <w:lang w:val="en-US"/>
        </w:rPr>
      </w:pPr>
      <w:bookmarkStart w:id="13" w:name="_Toc11784717"/>
      <w:r w:rsidRPr="002D3C9A">
        <w:rPr>
          <w:lang w:val="en-US"/>
        </w:rPr>
        <w:t>Đặc tả Use-case “</w:t>
      </w:r>
      <w:r>
        <w:rPr>
          <w:lang w:val="en-US"/>
        </w:rPr>
        <w:t>Xem thông tin các nơi cung cấp hàng</w:t>
      </w:r>
      <w:r w:rsidRPr="002D3C9A">
        <w:rPr>
          <w:lang w:val="en-US"/>
        </w:rPr>
        <w:t>”</w:t>
      </w:r>
      <w:bookmarkEnd w:id="13"/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Tóm tắt</w:t>
      </w:r>
    </w:p>
    <w:p w:rsidR="00153C45" w:rsidRPr="002D3C9A" w:rsidRDefault="00153C45" w:rsidP="00153C45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 xml:space="preserve">Người dùng xem danh sách các nhà cung cấp sản phẩm cho đại lý. 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Dòng sự kiện</w:t>
      </w:r>
    </w:p>
    <w:p w:rsidR="00153C45" w:rsidRPr="002D3C9A" w:rsidRDefault="00153C45" w:rsidP="00153C45">
      <w:pPr>
        <w:pStyle w:val="Heading4"/>
        <w:spacing w:line="360" w:lineRule="auto"/>
        <w:jc w:val="both"/>
      </w:pPr>
      <w:r w:rsidRPr="002D3C9A">
        <w:t>Dòng sự kiện chính</w:t>
      </w:r>
    </w:p>
    <w:p w:rsidR="00153C45" w:rsidRDefault="00153C45" w:rsidP="00153C45">
      <w:pPr>
        <w:pStyle w:val="BodyText"/>
        <w:numPr>
          <w:ilvl w:val="0"/>
          <w:numId w:val="43"/>
        </w:numPr>
        <w:jc w:val="both"/>
        <w:rPr>
          <w:lang w:val="en-US"/>
        </w:rPr>
      </w:pPr>
      <w:r>
        <w:rPr>
          <w:lang w:val="en-US"/>
        </w:rPr>
        <w:t>Hệ thống hiển thị 1 danh sách các nhà phân phối.</w:t>
      </w:r>
    </w:p>
    <w:p w:rsidR="00153C45" w:rsidRDefault="00153C45" w:rsidP="00153C45">
      <w:pPr>
        <w:pStyle w:val="BodyText"/>
        <w:numPr>
          <w:ilvl w:val="0"/>
          <w:numId w:val="43"/>
        </w:numPr>
        <w:jc w:val="both"/>
        <w:rPr>
          <w:lang w:val="en-US"/>
        </w:rPr>
      </w:pPr>
      <w:r>
        <w:rPr>
          <w:lang w:val="en-US"/>
        </w:rPr>
        <w:t>Người dùng có thể sử dụng bộ lọc để lọc nhanh.</w:t>
      </w:r>
    </w:p>
    <w:p w:rsidR="00153C45" w:rsidRPr="002D3C9A" w:rsidRDefault="00153C45" w:rsidP="00153C45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153C45" w:rsidRPr="00022488" w:rsidRDefault="00153C45" w:rsidP="00153C4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có.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Các yêu cầu đặc biệt</w:t>
      </w:r>
    </w:p>
    <w:p w:rsidR="00153C45" w:rsidRPr="002D3C9A" w:rsidRDefault="00153C45" w:rsidP="00153C45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153C45" w:rsidRPr="00F510F4" w:rsidRDefault="00153C45" w:rsidP="00153C45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 xml:space="preserve">Người dùng </w:t>
      </w:r>
      <w:r w:rsidR="00C37CBE">
        <w:rPr>
          <w:lang w:val="en-US"/>
        </w:rPr>
        <w:t>mở thành công ứng dụng.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153C45" w:rsidRPr="00F510F4" w:rsidRDefault="005634B1" w:rsidP="00153C45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Không có gì thay đổi</w:t>
      </w:r>
      <w:r w:rsidR="00153C45">
        <w:rPr>
          <w:lang w:val="en-US"/>
        </w:rPr>
        <w:t>.</w:t>
      </w:r>
    </w:p>
    <w:p w:rsidR="00153C45" w:rsidRPr="002D3C9A" w:rsidRDefault="00153C45" w:rsidP="00153C45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153C45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1 nhà phân phố trong danh sách thì use-case “Xem thông tin chi tiết” sẽ được kích hoạt.</w:t>
      </w:r>
    </w:p>
    <w:p w:rsidR="00153C45" w:rsidRPr="00022488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nút “Thêm” thì use-case “Thêm mới” sẽ được kích hoạt</w:t>
      </w:r>
    </w:p>
    <w:p w:rsidR="00153C45" w:rsidRPr="002D3C9A" w:rsidRDefault="00153C45" w:rsidP="00153C45">
      <w:pPr>
        <w:pStyle w:val="Heading2"/>
        <w:spacing w:line="360" w:lineRule="auto"/>
        <w:jc w:val="both"/>
        <w:rPr>
          <w:lang w:val="en-US"/>
        </w:rPr>
      </w:pPr>
      <w:bookmarkStart w:id="14" w:name="_Toc11784718"/>
      <w:r w:rsidRPr="002D3C9A">
        <w:rPr>
          <w:lang w:val="en-US"/>
        </w:rPr>
        <w:t>Đặc tả Use-case “</w:t>
      </w:r>
      <w:r>
        <w:rPr>
          <w:lang w:val="en-US"/>
        </w:rPr>
        <w:t>Xem thông tin khách hàng</w:t>
      </w:r>
      <w:r w:rsidRPr="002D3C9A">
        <w:rPr>
          <w:lang w:val="en-US"/>
        </w:rPr>
        <w:t>”</w:t>
      </w:r>
      <w:bookmarkEnd w:id="14"/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Tóm tắt</w:t>
      </w:r>
    </w:p>
    <w:p w:rsidR="00153C45" w:rsidRPr="002D3C9A" w:rsidRDefault="00153C45" w:rsidP="00153C45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xem danh sách các khách hàng đã từng mua ở đại lý.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Dòng sự kiện</w:t>
      </w:r>
    </w:p>
    <w:p w:rsidR="00153C45" w:rsidRPr="002D3C9A" w:rsidRDefault="00153C45" w:rsidP="00153C45">
      <w:pPr>
        <w:pStyle w:val="Heading4"/>
        <w:spacing w:line="360" w:lineRule="auto"/>
        <w:jc w:val="both"/>
      </w:pPr>
      <w:r w:rsidRPr="002D3C9A">
        <w:t>Dòng sự kiện chính</w:t>
      </w:r>
    </w:p>
    <w:p w:rsidR="00153C45" w:rsidRDefault="00153C45" w:rsidP="00153C45">
      <w:pPr>
        <w:pStyle w:val="BodyText"/>
        <w:numPr>
          <w:ilvl w:val="0"/>
          <w:numId w:val="44"/>
        </w:numPr>
        <w:jc w:val="both"/>
        <w:rPr>
          <w:lang w:val="en-US"/>
        </w:rPr>
      </w:pPr>
      <w:r>
        <w:rPr>
          <w:lang w:val="en-US"/>
        </w:rPr>
        <w:t>Hệ thống hiển thị 1 danh sách các khách hàng.</w:t>
      </w:r>
    </w:p>
    <w:p w:rsidR="00153C45" w:rsidRDefault="00153C45" w:rsidP="00153C45">
      <w:pPr>
        <w:pStyle w:val="BodyText"/>
        <w:numPr>
          <w:ilvl w:val="0"/>
          <w:numId w:val="44"/>
        </w:numPr>
        <w:jc w:val="both"/>
        <w:rPr>
          <w:lang w:val="en-US"/>
        </w:rPr>
      </w:pPr>
      <w:r>
        <w:rPr>
          <w:lang w:val="en-US"/>
        </w:rPr>
        <w:t>Người dùng có thể sử dụng bộ lọc để lọc nhanh.</w:t>
      </w:r>
    </w:p>
    <w:p w:rsidR="00153C45" w:rsidRPr="002D3C9A" w:rsidRDefault="00153C45" w:rsidP="00153C45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153C45" w:rsidRPr="00022488" w:rsidRDefault="00153C45" w:rsidP="00153C4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có.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Các yêu cầu đặc biệt</w:t>
      </w:r>
    </w:p>
    <w:p w:rsidR="00153C45" w:rsidRPr="002D3C9A" w:rsidRDefault="00153C45" w:rsidP="00153C45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lastRenderedPageBreak/>
        <w:t>Trạng thái hệ thống khi bắt đầu thực hiện Use-case</w:t>
      </w:r>
    </w:p>
    <w:p w:rsidR="00153C45" w:rsidRPr="00F510F4" w:rsidRDefault="00153C45" w:rsidP="00153C45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 xml:space="preserve">Người dùng </w:t>
      </w:r>
      <w:r w:rsidR="00C37CBE">
        <w:rPr>
          <w:lang w:val="en-US"/>
        </w:rPr>
        <w:t>mở thành công ứng dụng.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153C45" w:rsidRPr="00F510F4" w:rsidRDefault="005634B1" w:rsidP="00153C45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Không có gì thay đổi</w:t>
      </w:r>
      <w:r w:rsidR="00153C45">
        <w:rPr>
          <w:lang w:val="en-US"/>
        </w:rPr>
        <w:t>.</w:t>
      </w:r>
    </w:p>
    <w:p w:rsidR="00153C45" w:rsidRPr="002D3C9A" w:rsidRDefault="00153C45" w:rsidP="00153C45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153C45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1 khách hàng trong danh sách thì use-case “Xem thông tin chi tiết” sẽ được kích hoạt.</w:t>
      </w:r>
    </w:p>
    <w:p w:rsidR="00153C45" w:rsidRPr="00022488" w:rsidRDefault="00153C45" w:rsidP="00153C45">
      <w:pPr>
        <w:pStyle w:val="ListParagraph"/>
        <w:numPr>
          <w:ilvl w:val="0"/>
          <w:numId w:val="38"/>
        </w:numPr>
        <w:spacing w:line="360" w:lineRule="auto"/>
        <w:jc w:val="both"/>
        <w:rPr>
          <w:lang w:val="en-US"/>
        </w:rPr>
      </w:pPr>
      <w:r>
        <w:rPr>
          <w:lang w:val="en-US"/>
        </w:rPr>
        <w:t>Nếu người dùng chọn vào nút “Thêm” thì use-case “Thêm mới” sẽ được kích hoạt</w:t>
      </w:r>
    </w:p>
    <w:p w:rsidR="00153C45" w:rsidRPr="002D3C9A" w:rsidRDefault="00153C45" w:rsidP="00153C45">
      <w:pPr>
        <w:pStyle w:val="Heading2"/>
        <w:spacing w:line="360" w:lineRule="auto"/>
        <w:jc w:val="both"/>
        <w:rPr>
          <w:lang w:val="en-US"/>
        </w:rPr>
      </w:pPr>
      <w:bookmarkStart w:id="15" w:name="_Toc11784719"/>
      <w:r w:rsidRPr="002D3C9A">
        <w:rPr>
          <w:lang w:val="en-US"/>
        </w:rPr>
        <w:t>Đặc tả Use-case “</w:t>
      </w:r>
      <w:r>
        <w:rPr>
          <w:lang w:val="en-US"/>
        </w:rPr>
        <w:t>Xem thống kê”</w:t>
      </w:r>
      <w:bookmarkEnd w:id="15"/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Tóm tắt</w:t>
      </w:r>
    </w:p>
    <w:p w:rsidR="00153C45" w:rsidRPr="002D3C9A" w:rsidRDefault="00153C45" w:rsidP="00153C45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xem báo cáo doanh thu hoặc số lượng sản phẩm bán được trong tuần, tháng hoặc năm dưới dạng biểu đồ cột.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Dòng sự kiện</w:t>
      </w:r>
    </w:p>
    <w:p w:rsidR="00153C45" w:rsidRPr="002D3C9A" w:rsidRDefault="00153C45" w:rsidP="00153C45">
      <w:pPr>
        <w:pStyle w:val="Heading4"/>
        <w:spacing w:line="360" w:lineRule="auto"/>
        <w:jc w:val="both"/>
      </w:pPr>
      <w:r w:rsidRPr="002D3C9A">
        <w:t>Dòng sự kiện chính</w:t>
      </w:r>
    </w:p>
    <w:p w:rsidR="00153C45" w:rsidRDefault="00153C45" w:rsidP="00153C45">
      <w:pPr>
        <w:pStyle w:val="BodyText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Người dùng chọn loại thống kê (doanh thu hoặc số lượng).</w:t>
      </w:r>
    </w:p>
    <w:p w:rsidR="00153C45" w:rsidRDefault="00153C45" w:rsidP="00153C45">
      <w:pPr>
        <w:pStyle w:val="BodyText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 xml:space="preserve">Người dùng chọn thời gian thống kê (ngày, tuần, tháng). </w:t>
      </w:r>
    </w:p>
    <w:p w:rsidR="00153C45" w:rsidRDefault="00153C45" w:rsidP="00153C45">
      <w:pPr>
        <w:pStyle w:val="BodyText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Người dùng chọn</w:t>
      </w:r>
      <w:r w:rsidR="00701F31">
        <w:rPr>
          <w:lang w:val="en-US"/>
        </w:rPr>
        <w:t xml:space="preserve"> “Thống kê”</w:t>
      </w:r>
    </w:p>
    <w:p w:rsidR="00701F31" w:rsidRDefault="00701F31" w:rsidP="00153C45">
      <w:pPr>
        <w:pStyle w:val="BodyText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Hệ thống sẽ vẽ 1 biểu đồ tròn thể hiện dữ liệu.</w:t>
      </w:r>
    </w:p>
    <w:p w:rsidR="00153C45" w:rsidRPr="002D3C9A" w:rsidRDefault="00153C45" w:rsidP="00153C45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153C45" w:rsidRDefault="00153C45" w:rsidP="00153C45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Người dùng không chọn loại thống kê hoặc thời gian thống kê.</w:t>
      </w:r>
    </w:p>
    <w:p w:rsidR="00153C45" w:rsidRPr="00153C45" w:rsidRDefault="00153C45" w:rsidP="00153C45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Hệ thống xuất hiện thông báo yêu cầu người dùng chọn.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Các yêu cầu đặc biệt</w:t>
      </w:r>
    </w:p>
    <w:p w:rsidR="00153C45" w:rsidRPr="00701F31" w:rsidRDefault="00701F31" w:rsidP="00701F31">
      <w:pPr>
        <w:pStyle w:val="BodyText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Không có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153C45" w:rsidRPr="00F510F4" w:rsidRDefault="00153C45" w:rsidP="00153C45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 xml:space="preserve">Người dùng </w:t>
      </w:r>
      <w:r w:rsidR="00C37CBE">
        <w:rPr>
          <w:lang w:val="en-US"/>
        </w:rPr>
        <w:t>mở thành công ứng dụng.</w:t>
      </w:r>
    </w:p>
    <w:p w:rsidR="00153C45" w:rsidRPr="002D3C9A" w:rsidRDefault="00153C45" w:rsidP="00153C45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153C45" w:rsidRPr="00F510F4" w:rsidRDefault="00701F31" w:rsidP="00153C45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Không có gì thay đổi so với trước khi thực hiện</w:t>
      </w:r>
      <w:r w:rsidR="005634B1">
        <w:rPr>
          <w:lang w:val="en-US"/>
        </w:rPr>
        <w:t>.</w:t>
      </w:r>
    </w:p>
    <w:p w:rsidR="00153C45" w:rsidRPr="002D3C9A" w:rsidRDefault="00153C45" w:rsidP="00153C45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153C45" w:rsidRPr="002D3C9A" w:rsidRDefault="00153C45" w:rsidP="00153C45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</w:t>
      </w:r>
      <w:r w:rsidRPr="002D3C9A">
        <w:rPr>
          <w:i/>
          <w:lang w:val="en-US"/>
        </w:rPr>
        <w:t>.</w:t>
      </w:r>
    </w:p>
    <w:p w:rsidR="00701F31" w:rsidRPr="002D3C9A" w:rsidRDefault="00701F31" w:rsidP="00701F31">
      <w:pPr>
        <w:pStyle w:val="Heading2"/>
        <w:spacing w:line="360" w:lineRule="auto"/>
        <w:jc w:val="both"/>
        <w:rPr>
          <w:lang w:val="en-US"/>
        </w:rPr>
      </w:pPr>
      <w:bookmarkStart w:id="16" w:name="_Toc11784720"/>
      <w:r w:rsidRPr="002D3C9A">
        <w:rPr>
          <w:lang w:val="en-US"/>
        </w:rPr>
        <w:lastRenderedPageBreak/>
        <w:t>Đặc tả Use-case “</w:t>
      </w:r>
      <w:r>
        <w:rPr>
          <w:lang w:val="en-US"/>
        </w:rPr>
        <w:t>Xem thông tin chi tiết</w:t>
      </w:r>
      <w:r w:rsidRPr="002D3C9A">
        <w:rPr>
          <w:lang w:val="en-US"/>
        </w:rPr>
        <w:t>”</w:t>
      </w:r>
      <w:bookmarkEnd w:id="16"/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Tóm tắt</w:t>
      </w:r>
    </w:p>
    <w:p w:rsidR="00701F31" w:rsidRPr="002D3C9A" w:rsidRDefault="00701F31" w:rsidP="00701F31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Người dùng xem thông tin chi tiết của một đối tượng (sản phẩm, nhà phân phối, khách hàng).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Dòng sự kiện</w:t>
      </w:r>
    </w:p>
    <w:p w:rsidR="00701F31" w:rsidRPr="002D3C9A" w:rsidRDefault="00701F31" w:rsidP="00701F31">
      <w:pPr>
        <w:pStyle w:val="Heading4"/>
        <w:spacing w:line="360" w:lineRule="auto"/>
        <w:jc w:val="both"/>
      </w:pPr>
      <w:r w:rsidRPr="002D3C9A">
        <w:t>Dòng sự kiện chính</w:t>
      </w:r>
    </w:p>
    <w:p w:rsidR="00701F31" w:rsidRPr="00701F31" w:rsidRDefault="00701F31" w:rsidP="00701F31">
      <w:pPr>
        <w:pStyle w:val="BodyText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Hệ thống hiển thị 1 danh sách các thông tin liên quan đến đối tượng.</w:t>
      </w:r>
    </w:p>
    <w:p w:rsidR="00701F31" w:rsidRPr="002D3C9A" w:rsidRDefault="00701F31" w:rsidP="00701F31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701F31" w:rsidRPr="00701F31" w:rsidRDefault="00701F31" w:rsidP="00701F3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có</w:t>
      </w:r>
      <w:r w:rsidRPr="00701F31"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Các yêu cầu đặc biệt</w:t>
      </w:r>
    </w:p>
    <w:p w:rsidR="00701F31" w:rsidRPr="002D3C9A" w:rsidRDefault="005634B1" w:rsidP="005634B1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</w:t>
      </w:r>
      <w:r w:rsidR="00701F31"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701F31" w:rsidRPr="00F510F4" w:rsidRDefault="00701F31" w:rsidP="00701F31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chọn vào 1 đối tượng trong danh sách các đối tượng.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701F31" w:rsidRPr="00F510F4" w:rsidRDefault="00701F31" w:rsidP="00701F31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Không có gì thay đổi.</w:t>
      </w:r>
    </w:p>
    <w:p w:rsidR="00701F31" w:rsidRPr="002D3C9A" w:rsidRDefault="00701F31" w:rsidP="00701F31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701F31" w:rsidRPr="00701F31" w:rsidRDefault="00701F31" w:rsidP="00701F3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Nếu người dùng chọn vào và thay đổi 1 thông tin nào đó thì use-case “Cập nhật thông tin sẽ được kích hoạt”</w:t>
      </w:r>
    </w:p>
    <w:p w:rsidR="00701F31" w:rsidRPr="005634B1" w:rsidRDefault="00701F31" w:rsidP="005634B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Nếu người dùng chọn nút xóa thì use-case “Xóa” sẽ được kích hoạt</w:t>
      </w:r>
    </w:p>
    <w:p w:rsidR="00701F31" w:rsidRPr="002D3C9A" w:rsidRDefault="00701F31" w:rsidP="00701F31">
      <w:pPr>
        <w:pStyle w:val="Heading2"/>
        <w:spacing w:line="360" w:lineRule="auto"/>
        <w:jc w:val="both"/>
        <w:rPr>
          <w:lang w:val="en-US"/>
        </w:rPr>
      </w:pPr>
      <w:bookmarkStart w:id="17" w:name="_Toc11784721"/>
      <w:r w:rsidRPr="002D3C9A">
        <w:rPr>
          <w:lang w:val="en-US"/>
        </w:rPr>
        <w:t>Đặc tả Use-case “</w:t>
      </w:r>
      <w:r w:rsidR="005634B1">
        <w:rPr>
          <w:lang w:val="en-US"/>
        </w:rPr>
        <w:t>Thêm mớ</w:t>
      </w:r>
      <w:r>
        <w:rPr>
          <w:lang w:val="en-US"/>
        </w:rPr>
        <w:t>i</w:t>
      </w:r>
      <w:r w:rsidRPr="002D3C9A">
        <w:rPr>
          <w:lang w:val="en-US"/>
        </w:rPr>
        <w:t>”</w:t>
      </w:r>
      <w:bookmarkEnd w:id="17"/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Tóm tắt</w:t>
      </w:r>
    </w:p>
    <w:p w:rsidR="00701F31" w:rsidRPr="00701F31" w:rsidRDefault="00701F31" w:rsidP="00701F31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Khi người dùng xem danh sách các đối tượng (sản phẩm, nhà phân phối, khách hàng) thì có thể thêm mới 1 đối tượng.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t>Dòng sự kiện</w:t>
      </w:r>
    </w:p>
    <w:p w:rsidR="00701F31" w:rsidRPr="002D3C9A" w:rsidRDefault="00701F31" w:rsidP="00701F31">
      <w:pPr>
        <w:pStyle w:val="Heading4"/>
        <w:spacing w:line="360" w:lineRule="auto"/>
        <w:jc w:val="both"/>
      </w:pPr>
      <w:r w:rsidRPr="002D3C9A">
        <w:t>Dòng sự kiện chính</w:t>
      </w:r>
    </w:p>
    <w:p w:rsidR="00701F31" w:rsidRDefault="00701F31" w:rsidP="00701F3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Hệ</w:t>
      </w:r>
      <w:r w:rsidR="005634B1">
        <w:rPr>
          <w:lang w:val="en-US"/>
        </w:rPr>
        <w:t xml:space="preserve"> thống hiển thị 1 loạt thông tin người dùng cần phải điền</w:t>
      </w:r>
    </w:p>
    <w:p w:rsidR="005634B1" w:rsidRDefault="005634B1" w:rsidP="00701F3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Người dùng điền các thông tin yêu cầu.</w:t>
      </w:r>
    </w:p>
    <w:p w:rsidR="005634B1" w:rsidRPr="00701F31" w:rsidRDefault="005634B1" w:rsidP="00701F3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Người dùng chọn “Thêm mới”</w:t>
      </w:r>
    </w:p>
    <w:p w:rsidR="00701F31" w:rsidRPr="002D3C9A" w:rsidRDefault="00701F31" w:rsidP="00701F31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701F31" w:rsidRDefault="005634B1" w:rsidP="005634B1">
      <w:pPr>
        <w:ind w:left="108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Người dùng điền không đầy đủ thông tin hoặc thông tin không hợp lệ.</w:t>
      </w:r>
    </w:p>
    <w:p w:rsidR="005634B1" w:rsidRPr="005634B1" w:rsidRDefault="005634B1" w:rsidP="005634B1">
      <w:pPr>
        <w:ind w:left="108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Hệ thống yêu cầu người dùng nhập lại.</w:t>
      </w:r>
    </w:p>
    <w:p w:rsidR="00701F31" w:rsidRPr="002D3C9A" w:rsidRDefault="00701F31" w:rsidP="005634B1">
      <w:pPr>
        <w:pStyle w:val="Heading3"/>
        <w:spacing w:line="360" w:lineRule="auto"/>
        <w:jc w:val="both"/>
      </w:pPr>
      <w:r w:rsidRPr="002D3C9A">
        <w:t>Các yêu cầu đặc biệt</w:t>
      </w:r>
    </w:p>
    <w:p w:rsidR="00701F31" w:rsidRPr="002D3C9A" w:rsidRDefault="005634B1" w:rsidP="00701F31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</w:t>
      </w:r>
      <w:r w:rsidR="00701F31"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lastRenderedPageBreak/>
        <w:t>Trạng thái hệ thống khi bắt đầu thực hiện Use-case</w:t>
      </w:r>
    </w:p>
    <w:p w:rsidR="00701F31" w:rsidRPr="00F510F4" w:rsidRDefault="00701F31" w:rsidP="00701F31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 xml:space="preserve">Người dùng </w:t>
      </w:r>
      <w:r w:rsidR="005634B1">
        <w:rPr>
          <w:lang w:val="en-US"/>
        </w:rPr>
        <w:t>chọn “Thêm mới” trong danh sách đối tượng.</w:t>
      </w:r>
      <w:r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701F31" w:rsidRPr="00F510F4" w:rsidRDefault="005634B1" w:rsidP="00701F31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cập nhật đối tượng vừa mới được thêm vào cơ sở dữ liệu</w:t>
      </w:r>
      <w:r w:rsidR="00701F31">
        <w:rPr>
          <w:lang w:val="en-US"/>
        </w:rPr>
        <w:t>.</w:t>
      </w:r>
    </w:p>
    <w:p w:rsidR="00701F31" w:rsidRPr="002D3C9A" w:rsidRDefault="00701F31" w:rsidP="00701F31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5634B1" w:rsidRPr="005634B1" w:rsidRDefault="005634B1" w:rsidP="005634B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có.</w:t>
      </w:r>
    </w:p>
    <w:p w:rsidR="005634B1" w:rsidRPr="002D3C9A" w:rsidRDefault="005634B1" w:rsidP="005634B1">
      <w:pPr>
        <w:pStyle w:val="Heading2"/>
        <w:spacing w:line="360" w:lineRule="auto"/>
        <w:jc w:val="both"/>
        <w:rPr>
          <w:lang w:val="en-US"/>
        </w:rPr>
      </w:pPr>
      <w:bookmarkStart w:id="18" w:name="_Toc11784722"/>
      <w:r w:rsidRPr="002D3C9A">
        <w:rPr>
          <w:lang w:val="en-US"/>
        </w:rPr>
        <w:t>Đặc tả Use-case “</w:t>
      </w:r>
      <w:r>
        <w:rPr>
          <w:lang w:val="en-US"/>
        </w:rPr>
        <w:t>Cập nhật thông tin</w:t>
      </w:r>
      <w:r w:rsidRPr="002D3C9A">
        <w:rPr>
          <w:lang w:val="en-US"/>
        </w:rPr>
        <w:t>”</w:t>
      </w:r>
      <w:bookmarkEnd w:id="18"/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Tóm tắt</w:t>
      </w:r>
    </w:p>
    <w:p w:rsidR="005634B1" w:rsidRPr="00701F31" w:rsidRDefault="005634B1" w:rsidP="005634B1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Khi người dùng xem thông tin chi tiết của 1 đối tượng (sản phẩm, nhà phân phối, khách hàng) thì có thể sửa đổi một vài thông tin được cho phép.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Dòng sự kiện</w:t>
      </w:r>
    </w:p>
    <w:p w:rsidR="005634B1" w:rsidRPr="002D3C9A" w:rsidRDefault="005634B1" w:rsidP="005634B1">
      <w:pPr>
        <w:pStyle w:val="Heading4"/>
        <w:spacing w:line="360" w:lineRule="auto"/>
        <w:jc w:val="both"/>
      </w:pPr>
      <w:r w:rsidRPr="002D3C9A">
        <w:t>Dòng sự kiện chính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Hệ thống hiển thị các thông tin của đối tượng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Người dùng chọn vào thông tin muốn thay đổi và chỉnh sửa.</w:t>
      </w:r>
    </w:p>
    <w:p w:rsidR="005634B1" w:rsidRPr="00701F3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Người dùng chọn “Lưu”</w:t>
      </w:r>
    </w:p>
    <w:p w:rsidR="005634B1" w:rsidRPr="002D3C9A" w:rsidRDefault="005634B1" w:rsidP="005634B1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5634B1" w:rsidRDefault="005634B1" w:rsidP="005634B1">
      <w:pPr>
        <w:ind w:left="108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Người dùng thay đổi thành thông tin không hợp lệ.</w:t>
      </w:r>
    </w:p>
    <w:p w:rsidR="005634B1" w:rsidRPr="005634B1" w:rsidRDefault="005634B1" w:rsidP="005634B1">
      <w:pPr>
        <w:ind w:left="108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Hệ thống xuất thông báo báo lỗi.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Các yêu cầu đặc biệt</w:t>
      </w:r>
    </w:p>
    <w:p w:rsidR="005634B1" w:rsidRPr="002D3C9A" w:rsidRDefault="005634B1" w:rsidP="005634B1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5634B1" w:rsidRPr="00F510F4" w:rsidRDefault="005634B1" w:rsidP="005634B1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chọn vào 1 đối tượng trong danh sách để xem thông tin chi tiết.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5634B1" w:rsidRPr="00F510F4" w:rsidRDefault="005634B1" w:rsidP="005634B1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cập nhật đối tượng vừa mới được sửa đổi vào cơ sở dữ liệu</w:t>
      </w:r>
    </w:p>
    <w:p w:rsidR="005634B1" w:rsidRPr="002D3C9A" w:rsidRDefault="005634B1" w:rsidP="005634B1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5634B1" w:rsidRPr="005634B1" w:rsidRDefault="005634B1" w:rsidP="005634B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có.</w:t>
      </w:r>
    </w:p>
    <w:p w:rsidR="005634B1" w:rsidRPr="002D3C9A" w:rsidRDefault="005634B1" w:rsidP="005634B1">
      <w:pPr>
        <w:pStyle w:val="Heading2"/>
        <w:spacing w:line="360" w:lineRule="auto"/>
        <w:jc w:val="both"/>
        <w:rPr>
          <w:lang w:val="en-US"/>
        </w:rPr>
      </w:pPr>
      <w:bookmarkStart w:id="19" w:name="_Toc11784723"/>
      <w:r w:rsidRPr="002D3C9A">
        <w:rPr>
          <w:lang w:val="en-US"/>
        </w:rPr>
        <w:t>Đặc tả Use-case “</w:t>
      </w:r>
      <w:r>
        <w:rPr>
          <w:lang w:val="en-US"/>
        </w:rPr>
        <w:t>Xóa đối tượng</w:t>
      </w:r>
      <w:r w:rsidRPr="002D3C9A">
        <w:rPr>
          <w:lang w:val="en-US"/>
        </w:rPr>
        <w:t>”</w:t>
      </w:r>
      <w:bookmarkEnd w:id="19"/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Tóm tắt</w:t>
      </w:r>
    </w:p>
    <w:p w:rsidR="005634B1" w:rsidRPr="00701F31" w:rsidRDefault="005634B1" w:rsidP="005634B1">
      <w:pPr>
        <w:pStyle w:val="BodyText"/>
        <w:numPr>
          <w:ilvl w:val="0"/>
          <w:numId w:val="39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Khi người dùng xem thông tin chi tiết của 1 đối tượng (sản phẩm, nhà phân phối, khách hàng) thì có thể xóa đối tượng đó.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Dòng sự kiện</w:t>
      </w:r>
    </w:p>
    <w:p w:rsidR="005634B1" w:rsidRPr="002D3C9A" w:rsidRDefault="005634B1" w:rsidP="005634B1">
      <w:pPr>
        <w:pStyle w:val="Heading4"/>
        <w:spacing w:line="360" w:lineRule="auto"/>
        <w:jc w:val="both"/>
      </w:pPr>
      <w:r w:rsidRPr="002D3C9A">
        <w:t>Dòng sự kiện chính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Hệ thống hiển thị các thông tin của đối tượng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Người dùng chọn “Xóa”.</w:t>
      </w:r>
    </w:p>
    <w:p w:rsidR="005634B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lastRenderedPageBreak/>
        <w:t>3.</w:t>
      </w:r>
      <w:r>
        <w:rPr>
          <w:lang w:val="en-US"/>
        </w:rPr>
        <w:tab/>
        <w:t>Hệ thống sẽ xuất hiện thông báo hỏi người dùng có chắc chắn muốn xóa không.</w:t>
      </w:r>
    </w:p>
    <w:p w:rsidR="005634B1" w:rsidRPr="00701F31" w:rsidRDefault="005634B1" w:rsidP="005634B1">
      <w:pPr>
        <w:pStyle w:val="BodyText"/>
        <w:ind w:left="1080"/>
        <w:jc w:val="both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Người dùng chọn CÓ.</w:t>
      </w:r>
    </w:p>
    <w:p w:rsidR="005634B1" w:rsidRPr="002D3C9A" w:rsidRDefault="005634B1" w:rsidP="005634B1">
      <w:pPr>
        <w:pStyle w:val="Heading4"/>
        <w:spacing w:line="360" w:lineRule="auto"/>
        <w:jc w:val="both"/>
        <w:rPr>
          <w:lang w:val="en-US"/>
        </w:rPr>
      </w:pPr>
      <w:r w:rsidRPr="002D3C9A">
        <w:t>Các dòng sự kiện khác</w:t>
      </w:r>
    </w:p>
    <w:p w:rsidR="005634B1" w:rsidRDefault="005634B1" w:rsidP="005634B1">
      <w:pPr>
        <w:ind w:left="1080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Người dùng chọn KHÔNG.</w:t>
      </w:r>
    </w:p>
    <w:p w:rsidR="005634B1" w:rsidRPr="005634B1" w:rsidRDefault="005634B1" w:rsidP="005634B1">
      <w:pPr>
        <w:ind w:left="108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Không có gì thay đổi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Các yêu cầu đặc biệt</w:t>
      </w:r>
    </w:p>
    <w:p w:rsidR="005634B1" w:rsidRPr="002D3C9A" w:rsidRDefault="005634B1" w:rsidP="005634B1">
      <w:pPr>
        <w:pStyle w:val="BodyText"/>
        <w:numPr>
          <w:ilvl w:val="0"/>
          <w:numId w:val="37"/>
        </w:numPr>
        <w:jc w:val="both"/>
      </w:pPr>
      <w:r>
        <w:rPr>
          <w:lang w:val="en-US"/>
        </w:rPr>
        <w:t>Không có.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t>Trạng thái hệ thống khi bắt đầu thực hiện Use-case</w:t>
      </w:r>
    </w:p>
    <w:p w:rsidR="005634B1" w:rsidRPr="00F510F4" w:rsidRDefault="005634B1" w:rsidP="005634B1">
      <w:pPr>
        <w:pStyle w:val="BodyText"/>
        <w:numPr>
          <w:ilvl w:val="0"/>
          <w:numId w:val="38"/>
        </w:numPr>
        <w:jc w:val="both"/>
      </w:pPr>
      <w:r>
        <w:rPr>
          <w:lang w:val="en-US"/>
        </w:rPr>
        <w:t>Người dùng chọn vào 1 đối tượng trong danh sách để xem thông tin chi tiết.</w:t>
      </w:r>
    </w:p>
    <w:p w:rsidR="005634B1" w:rsidRPr="002D3C9A" w:rsidRDefault="005634B1" w:rsidP="005634B1">
      <w:pPr>
        <w:pStyle w:val="Heading3"/>
        <w:spacing w:line="360" w:lineRule="auto"/>
        <w:jc w:val="both"/>
      </w:pPr>
      <w:r w:rsidRPr="002D3C9A">
        <w:rPr>
          <w:lang w:val="en-US"/>
        </w:rPr>
        <w:t>Trạng thái hệ thống sau khi thực hiện Use-case</w:t>
      </w:r>
    </w:p>
    <w:p w:rsidR="005634B1" w:rsidRPr="00F510F4" w:rsidRDefault="005634B1" w:rsidP="005634B1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Hệ thống xóa đối tượng ra khỏi cơ sở dữ liệu và cập nhật lại danh sách.</w:t>
      </w:r>
    </w:p>
    <w:p w:rsidR="005634B1" w:rsidRPr="002D3C9A" w:rsidRDefault="005634B1" w:rsidP="005634B1">
      <w:pPr>
        <w:pStyle w:val="Heading3"/>
        <w:spacing w:line="360" w:lineRule="auto"/>
        <w:jc w:val="both"/>
        <w:rPr>
          <w:lang w:val="en-US"/>
        </w:rPr>
      </w:pPr>
      <w:r w:rsidRPr="002D3C9A">
        <w:rPr>
          <w:lang w:val="en-US"/>
        </w:rPr>
        <w:t>Điểm mở rộng</w:t>
      </w:r>
    </w:p>
    <w:p w:rsidR="005634B1" w:rsidRPr="005634B1" w:rsidRDefault="005634B1" w:rsidP="005634B1">
      <w:pPr>
        <w:pStyle w:val="BodyText"/>
        <w:numPr>
          <w:ilvl w:val="0"/>
          <w:numId w:val="38"/>
        </w:numPr>
        <w:jc w:val="both"/>
        <w:rPr>
          <w:i/>
          <w:lang w:val="en-US"/>
        </w:rPr>
      </w:pPr>
      <w:r>
        <w:rPr>
          <w:lang w:val="en-US"/>
        </w:rPr>
        <w:t>Không có.</w:t>
      </w:r>
    </w:p>
    <w:p w:rsidR="00153C45" w:rsidRPr="00153C45" w:rsidRDefault="00153C45" w:rsidP="00153C45">
      <w:pPr>
        <w:spacing w:line="360" w:lineRule="auto"/>
        <w:jc w:val="both"/>
        <w:rPr>
          <w:lang w:val="en-US"/>
        </w:rPr>
      </w:pPr>
    </w:p>
    <w:sectPr w:rsidR="00153C45" w:rsidRPr="00153C45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D68" w:rsidRDefault="00B54D68">
      <w:r>
        <w:separator/>
      </w:r>
    </w:p>
  </w:endnote>
  <w:endnote w:type="continuationSeparator" w:id="0">
    <w:p w:rsidR="00B54D68" w:rsidRDefault="00B5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20" w:rsidRDefault="008B7F2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B7F20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8B7F20" w:rsidRPr="007A1DE8" w:rsidRDefault="008B7F20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8B7F20" w:rsidRPr="00B871C5" w:rsidRDefault="008B7F20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4017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8B7F20" w:rsidRDefault="008B7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D68" w:rsidRDefault="00B54D68">
      <w:r>
        <w:separator/>
      </w:r>
    </w:p>
  </w:footnote>
  <w:footnote w:type="continuationSeparator" w:id="0">
    <w:p w:rsidR="00B54D68" w:rsidRDefault="00B54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20" w:rsidRDefault="008B7F20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5174C7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7F20" w:rsidRDefault="008B7F20" w:rsidP="00FC77E2">
    <w:pPr>
      <w:pStyle w:val="Title"/>
      <w:rPr>
        <w:lang w:val="en-US"/>
      </w:rPr>
    </w:pPr>
  </w:p>
  <w:p w:rsidR="008B7F20" w:rsidRPr="003B1A2B" w:rsidRDefault="008B7F20" w:rsidP="00FC77E2">
    <w:pPr>
      <w:rPr>
        <w:lang w:val="en-US"/>
      </w:rPr>
    </w:pPr>
  </w:p>
  <w:p w:rsidR="008B7F20" w:rsidRPr="00F53DBB" w:rsidRDefault="008B7F20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B7F20" w:rsidRPr="0040293A" w:rsidRDefault="008B7F20" w:rsidP="00FC77E2">
    <w:pPr>
      <w:pStyle w:val="Header"/>
      <w:rPr>
        <w:rFonts w:eastAsia="Tahoma"/>
      </w:rPr>
    </w:pPr>
  </w:p>
  <w:p w:rsidR="008B7F20" w:rsidRPr="00FC77E2" w:rsidRDefault="008B7F20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20" w:rsidRDefault="008B7F20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8B7F20" w:rsidTr="008D3541">
      <w:tc>
        <w:tcPr>
          <w:tcW w:w="6623" w:type="dxa"/>
          <w:shd w:val="clear" w:color="auto" w:fill="auto"/>
        </w:tcPr>
        <w:p w:rsidR="008B7F20" w:rsidRPr="008D3541" w:rsidRDefault="008B7F20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quản lý đại lý bia</w:t>
          </w:r>
        </w:p>
      </w:tc>
      <w:tc>
        <w:tcPr>
          <w:tcW w:w="2845" w:type="dxa"/>
          <w:shd w:val="clear" w:color="auto" w:fill="auto"/>
        </w:tcPr>
        <w:p w:rsidR="008B7F20" w:rsidRPr="008D3541" w:rsidRDefault="008B7F20" w:rsidP="0039598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8B7F20" w:rsidTr="008D3541">
      <w:tc>
        <w:tcPr>
          <w:tcW w:w="6623" w:type="dxa"/>
          <w:shd w:val="clear" w:color="auto" w:fill="auto"/>
        </w:tcPr>
        <w:p w:rsidR="008B7F20" w:rsidRPr="008D3541" w:rsidRDefault="008B7F2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8B7F20" w:rsidRPr="008D3541" w:rsidRDefault="008B7F20" w:rsidP="0039598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01/04/2019</w:t>
          </w:r>
        </w:p>
      </w:tc>
    </w:tr>
  </w:tbl>
  <w:p w:rsidR="008B7F20" w:rsidRPr="007A1DE8" w:rsidRDefault="008B7F2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D22EBE"/>
    <w:multiLevelType w:val="hybridMultilevel"/>
    <w:tmpl w:val="CB96D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E712B"/>
    <w:multiLevelType w:val="hybridMultilevel"/>
    <w:tmpl w:val="B0D69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A93D3E"/>
    <w:multiLevelType w:val="hybridMultilevel"/>
    <w:tmpl w:val="8110C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746AB5"/>
    <w:multiLevelType w:val="hybridMultilevel"/>
    <w:tmpl w:val="8DEAB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402454"/>
    <w:multiLevelType w:val="hybridMultilevel"/>
    <w:tmpl w:val="BCC8E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346FE3"/>
    <w:multiLevelType w:val="hybridMultilevel"/>
    <w:tmpl w:val="B4969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623D9"/>
    <w:multiLevelType w:val="hybridMultilevel"/>
    <w:tmpl w:val="F52C2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38775D"/>
    <w:multiLevelType w:val="hybridMultilevel"/>
    <w:tmpl w:val="F05A7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501C23"/>
    <w:multiLevelType w:val="hybridMultilevel"/>
    <w:tmpl w:val="D1CC3D5A"/>
    <w:lvl w:ilvl="0" w:tplc="DDB85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12345F"/>
    <w:multiLevelType w:val="hybridMultilevel"/>
    <w:tmpl w:val="DEA4E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D252F52"/>
    <w:multiLevelType w:val="hybridMultilevel"/>
    <w:tmpl w:val="472A9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FD63C98"/>
    <w:multiLevelType w:val="hybridMultilevel"/>
    <w:tmpl w:val="8D56A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4C4A88"/>
    <w:multiLevelType w:val="hybridMultilevel"/>
    <w:tmpl w:val="A5CCF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905369"/>
    <w:multiLevelType w:val="hybridMultilevel"/>
    <w:tmpl w:val="5E485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006FD5"/>
    <w:multiLevelType w:val="hybridMultilevel"/>
    <w:tmpl w:val="38FA1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3"/>
  </w:num>
  <w:num w:numId="5">
    <w:abstractNumId w:val="26"/>
  </w:num>
  <w:num w:numId="6">
    <w:abstractNumId w:val="15"/>
  </w:num>
  <w:num w:numId="7">
    <w:abstractNumId w:val="28"/>
  </w:num>
  <w:num w:numId="8">
    <w:abstractNumId w:val="33"/>
  </w:num>
  <w:num w:numId="9">
    <w:abstractNumId w:val="18"/>
  </w:num>
  <w:num w:numId="10">
    <w:abstractNumId w:val="13"/>
  </w:num>
  <w:num w:numId="11">
    <w:abstractNumId w:val="42"/>
  </w:num>
  <w:num w:numId="12">
    <w:abstractNumId w:val="35"/>
  </w:num>
  <w:num w:numId="13">
    <w:abstractNumId w:val="32"/>
  </w:num>
  <w:num w:numId="14">
    <w:abstractNumId w:val="6"/>
  </w:num>
  <w:num w:numId="15">
    <w:abstractNumId w:val="11"/>
  </w:num>
  <w:num w:numId="16">
    <w:abstractNumId w:val="31"/>
  </w:num>
  <w:num w:numId="17">
    <w:abstractNumId w:val="38"/>
  </w:num>
  <w:num w:numId="18">
    <w:abstractNumId w:val="17"/>
  </w:num>
  <w:num w:numId="19">
    <w:abstractNumId w:val="30"/>
  </w:num>
  <w:num w:numId="20">
    <w:abstractNumId w:val="36"/>
  </w:num>
  <w:num w:numId="21">
    <w:abstractNumId w:val="41"/>
  </w:num>
  <w:num w:numId="22">
    <w:abstractNumId w:val="14"/>
  </w:num>
  <w:num w:numId="23">
    <w:abstractNumId w:val="22"/>
  </w:num>
  <w:num w:numId="24">
    <w:abstractNumId w:val="12"/>
  </w:num>
  <w:num w:numId="25">
    <w:abstractNumId w:val="10"/>
  </w:num>
  <w:num w:numId="26">
    <w:abstractNumId w:val="20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0"/>
  </w:num>
  <w:num w:numId="33">
    <w:abstractNumId w:val="0"/>
  </w:num>
  <w:num w:numId="34">
    <w:abstractNumId w:val="5"/>
  </w:num>
  <w:num w:numId="35">
    <w:abstractNumId w:val="4"/>
  </w:num>
  <w:num w:numId="36">
    <w:abstractNumId w:val="27"/>
  </w:num>
  <w:num w:numId="37">
    <w:abstractNumId w:val="16"/>
  </w:num>
  <w:num w:numId="38">
    <w:abstractNumId w:val="8"/>
  </w:num>
  <w:num w:numId="39">
    <w:abstractNumId w:val="37"/>
  </w:num>
  <w:num w:numId="40">
    <w:abstractNumId w:val="40"/>
  </w:num>
  <w:num w:numId="41">
    <w:abstractNumId w:val="34"/>
  </w:num>
  <w:num w:numId="42">
    <w:abstractNumId w:val="7"/>
  </w:num>
  <w:num w:numId="43">
    <w:abstractNumId w:val="3"/>
  </w:num>
  <w:num w:numId="44">
    <w:abstractNumId w:val="2"/>
  </w:num>
  <w:num w:numId="45">
    <w:abstractNumId w:val="39"/>
  </w:num>
  <w:num w:numId="46">
    <w:abstractNumId w:val="24"/>
  </w:num>
  <w:num w:numId="47">
    <w:abstractNumId w:val="9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2488"/>
    <w:rsid w:val="000519D9"/>
    <w:rsid w:val="000C0CA8"/>
    <w:rsid w:val="000E373D"/>
    <w:rsid w:val="00153C45"/>
    <w:rsid w:val="0016052E"/>
    <w:rsid w:val="00185356"/>
    <w:rsid w:val="002160F2"/>
    <w:rsid w:val="00221A67"/>
    <w:rsid w:val="002D3C9A"/>
    <w:rsid w:val="002F0FFB"/>
    <w:rsid w:val="00301562"/>
    <w:rsid w:val="0031511D"/>
    <w:rsid w:val="003548A8"/>
    <w:rsid w:val="003701D7"/>
    <w:rsid w:val="003747E6"/>
    <w:rsid w:val="00395989"/>
    <w:rsid w:val="004176B5"/>
    <w:rsid w:val="00435847"/>
    <w:rsid w:val="004B7CC9"/>
    <w:rsid w:val="004E4257"/>
    <w:rsid w:val="00504694"/>
    <w:rsid w:val="00540178"/>
    <w:rsid w:val="00552DA8"/>
    <w:rsid w:val="005634B1"/>
    <w:rsid w:val="005802A5"/>
    <w:rsid w:val="005B38D3"/>
    <w:rsid w:val="0060493B"/>
    <w:rsid w:val="006257BE"/>
    <w:rsid w:val="0066448F"/>
    <w:rsid w:val="006855DC"/>
    <w:rsid w:val="006E420F"/>
    <w:rsid w:val="006E56E2"/>
    <w:rsid w:val="00701F31"/>
    <w:rsid w:val="007338F6"/>
    <w:rsid w:val="00754C73"/>
    <w:rsid w:val="007A1DE8"/>
    <w:rsid w:val="007F21C9"/>
    <w:rsid w:val="008243D9"/>
    <w:rsid w:val="008B7F20"/>
    <w:rsid w:val="008D3541"/>
    <w:rsid w:val="0090720D"/>
    <w:rsid w:val="00984338"/>
    <w:rsid w:val="0099744F"/>
    <w:rsid w:val="009B2AFC"/>
    <w:rsid w:val="009F47F5"/>
    <w:rsid w:val="00A23833"/>
    <w:rsid w:val="00A544E7"/>
    <w:rsid w:val="00A638EF"/>
    <w:rsid w:val="00AC3388"/>
    <w:rsid w:val="00B07BF9"/>
    <w:rsid w:val="00B1776A"/>
    <w:rsid w:val="00B54D68"/>
    <w:rsid w:val="00B871C5"/>
    <w:rsid w:val="00BB5444"/>
    <w:rsid w:val="00C37CBE"/>
    <w:rsid w:val="00C74D6D"/>
    <w:rsid w:val="00CA52C8"/>
    <w:rsid w:val="00D234F3"/>
    <w:rsid w:val="00D532D0"/>
    <w:rsid w:val="00DA2A6D"/>
    <w:rsid w:val="00DC363E"/>
    <w:rsid w:val="00DD57E3"/>
    <w:rsid w:val="00E95D0C"/>
    <w:rsid w:val="00F510F4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BA1E4-D4A9-4A81-B3D6-F9F5A62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D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200</TotalTime>
  <Pages>11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10151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Binh nè</cp:lastModifiedBy>
  <cp:revision>10</cp:revision>
  <cp:lastPrinted>2013-12-07T15:57:00Z</cp:lastPrinted>
  <dcterms:created xsi:type="dcterms:W3CDTF">2013-10-13T11:06:00Z</dcterms:created>
  <dcterms:modified xsi:type="dcterms:W3CDTF">2019-06-18T14:11:00Z</dcterms:modified>
</cp:coreProperties>
</file>