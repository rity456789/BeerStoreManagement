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:rsidR="000665DD" w:rsidRPr="00900F3A" w:rsidRDefault="00900F3A" w:rsidP="00900F3A">
      <w:pPr>
        <w:ind w:left="720"/>
        <w:rPr>
          <w:lang w:val="en-US"/>
        </w:rPr>
      </w:pPr>
      <w:r>
        <w:rPr>
          <w:lang w:val="en-US"/>
        </w:rPr>
        <w:t>Quản lý đại lý phân phối bia theo thùng.</w:t>
      </w:r>
    </w:p>
    <w:p w:rsidR="000665DD" w:rsidRDefault="000665DD" w:rsidP="00900F3A">
      <w:pPr>
        <w:pStyle w:val="Heading1"/>
      </w:pPr>
      <w:r>
        <w:t>Môi trường phát triển ứng dụng:</w:t>
      </w:r>
    </w:p>
    <w:p w:rsidR="00900F3A" w:rsidRDefault="00900F3A" w:rsidP="00900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Môi trường phát triển: Visual Studio 2017</w:t>
      </w:r>
    </w:p>
    <w:p w:rsidR="00900F3A" w:rsidRDefault="00900F3A" w:rsidP="00900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Ngôn ngữ phát triển: C#; XAML</w:t>
      </w:r>
    </w:p>
    <w:p w:rsidR="00900F3A" w:rsidRDefault="00900F3A" w:rsidP="00900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Cơ sở dữ liệ</w:t>
      </w:r>
      <w:bookmarkStart w:id="0" w:name="_GoBack"/>
      <w:bookmarkEnd w:id="0"/>
      <w:r>
        <w:rPr>
          <w:lang w:val="en-US"/>
        </w:rPr>
        <w:t>u: SQL Sever 2014</w:t>
      </w:r>
    </w:p>
    <w:p w:rsidR="00900F3A" w:rsidRDefault="00900F3A" w:rsidP="00900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Môi trường hoạt động của phần mềm: Window</w:t>
      </w:r>
    </w:p>
    <w:p w:rsidR="00900F3A" w:rsidRDefault="00900F3A" w:rsidP="00900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Người dùng: Người quản lý đại lý bia</w:t>
      </w:r>
    </w:p>
    <w:p w:rsidR="00900F3A" w:rsidRPr="00900F3A" w:rsidRDefault="00900F3A" w:rsidP="00900F3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Ngôn ngữ người dùng: Tiếng Anh.</w:t>
      </w: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0"/>
        <w:gridCol w:w="1056"/>
        <w:gridCol w:w="2811"/>
        <w:gridCol w:w="1570"/>
        <w:gridCol w:w="3271"/>
      </w:tblGrid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900F3A" w:rsidRDefault="00900F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1612041</w:t>
            </w:r>
          </w:p>
        </w:tc>
        <w:tc>
          <w:tcPr>
            <w:tcW w:w="2855" w:type="dxa"/>
          </w:tcPr>
          <w:p w:rsidR="000665DD" w:rsidRPr="00900F3A" w:rsidRDefault="00900F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Phan Hải Bình</w:t>
            </w:r>
          </w:p>
        </w:tc>
        <w:tc>
          <w:tcPr>
            <w:tcW w:w="1573" w:type="dxa"/>
          </w:tcPr>
          <w:p w:rsidR="000665DD" w:rsidRPr="00900F3A" w:rsidRDefault="00900F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0707881299</w:t>
            </w:r>
          </w:p>
        </w:tc>
        <w:tc>
          <w:tcPr>
            <w:tcW w:w="3287" w:type="dxa"/>
          </w:tcPr>
          <w:p w:rsidR="000665DD" w:rsidRPr="00900F3A" w:rsidRDefault="00900F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rity456789@gmail.com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B1" w:rsidRDefault="005050B1">
      <w:r>
        <w:separator/>
      </w:r>
    </w:p>
  </w:endnote>
  <w:endnote w:type="continuationSeparator" w:id="0">
    <w:p w:rsidR="005050B1" w:rsidRDefault="0050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B1" w:rsidRDefault="005050B1">
      <w:r>
        <w:separator/>
      </w:r>
    </w:p>
  </w:footnote>
  <w:footnote w:type="continuationSeparator" w:id="0">
    <w:p w:rsidR="005050B1" w:rsidRDefault="00505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4964D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461457"/>
    <w:multiLevelType w:val="hybridMultilevel"/>
    <w:tmpl w:val="0CD0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4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9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050B1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00F3A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C2428B"/>
  <w15:docId w15:val="{AEB46B5D-638F-42AF-B436-A3656C93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90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7</cp:revision>
  <cp:lastPrinted>2013-12-07T15:54:00Z</cp:lastPrinted>
  <dcterms:created xsi:type="dcterms:W3CDTF">2013-10-13T11:23:00Z</dcterms:created>
  <dcterms:modified xsi:type="dcterms:W3CDTF">2019-03-22T13:27:00Z</dcterms:modified>
</cp:coreProperties>
</file>